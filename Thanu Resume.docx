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02B11C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CB4AA90" w14:textId="75EC6FDC" w:rsidR="001B2ABD" w:rsidRDefault="00D05BB0" w:rsidP="00FB2153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0A8C4C1A" wp14:editId="280CD258">
                  <wp:extent cx="2639825" cy="2883441"/>
                  <wp:effectExtent l="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536" cy="289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A003B05" w14:textId="1D971525" w:rsidR="001B2ABD" w:rsidRDefault="007C465C" w:rsidP="000C45FF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12E5E9" wp14:editId="7FA278B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1904365</wp:posOffset>
                      </wp:positionV>
                      <wp:extent cx="4229100" cy="25400"/>
                      <wp:effectExtent l="0" t="0" r="19050" b="317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29100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4C0421" id="Straight Connector 2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149.95pt" to="353.2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" strokecolor="#94b6d2 [3204]" strokeweight=".5pt">
                      <v:stroke joinstyle="miter"/>
                    </v:line>
                  </w:pict>
                </mc:Fallback>
              </mc:AlternateContent>
            </w:r>
            <w:r w:rsidR="008D7ECF">
              <w:t xml:space="preserve">                              </w:t>
            </w:r>
          </w:p>
        </w:tc>
        <w:tc>
          <w:tcPr>
            <w:tcW w:w="6470" w:type="dxa"/>
            <w:vAlign w:val="bottom"/>
          </w:tcPr>
          <w:p w14:paraId="238B4DC5" w14:textId="66D3BB26" w:rsidR="00BE7146" w:rsidRPr="00BE7146" w:rsidRDefault="007C465C" w:rsidP="00BE7146">
            <w:pPr>
              <w:pStyle w:val="Tit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B5068F" wp14:editId="79C9D4BE">
                      <wp:simplePos x="0" y="0"/>
                      <wp:positionH relativeFrom="column">
                        <wp:posOffset>-339725</wp:posOffset>
                      </wp:positionH>
                      <wp:positionV relativeFrom="paragraph">
                        <wp:posOffset>39370</wp:posOffset>
                      </wp:positionV>
                      <wp:extent cx="4318000" cy="3459480"/>
                      <wp:effectExtent l="0" t="0" r="25400" b="2667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0" cy="3459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CD68E77" w14:textId="77777777" w:rsidR="00D05BB0" w:rsidRDefault="009F3C8D" w:rsidP="009F3C8D">
                                  <w:pPr>
                                    <w:pStyle w:val="Title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E714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thanuja </w:t>
                                  </w:r>
                                </w:p>
                                <w:p w14:paraId="47C3CD5E" w14:textId="47C64875" w:rsidR="009F3C8D" w:rsidRDefault="009F3C8D" w:rsidP="009F3C8D">
                                  <w:pPr>
                                    <w:pStyle w:val="Title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E7146">
                                    <w:rPr>
                                      <w:rFonts w:ascii="Times New Roman" w:hAnsi="Times New Roman" w:cs="Times New Roman"/>
                                    </w:rPr>
                                    <w:t>kondeti</w:t>
                                  </w:r>
                                </w:p>
                                <w:p w14:paraId="31FD1D44" w14:textId="77777777" w:rsidR="009F3C8D" w:rsidRPr="009F3C8D" w:rsidRDefault="009F3C8D" w:rsidP="009F3C8D"/>
                                <w:p w14:paraId="35CFEE0A" w14:textId="131978FC" w:rsidR="009F3C8D" w:rsidRDefault="009F3C8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9F3C8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CARRER OBJECTIVE</w:t>
                                  </w:r>
                                </w:p>
                                <w:p w14:paraId="030A4C40" w14:textId="77777777" w:rsidR="007C465C" w:rsidRDefault="007C465C" w:rsidP="00D05BB0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EAD40C3" w14:textId="2094AF00" w:rsidR="009F3C8D" w:rsidRPr="009F3C8D" w:rsidRDefault="009F3C8D" w:rsidP="00D05BB0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Dedicated and self-motivated individual seeking for a position in a reputable organization to </w:t>
                                  </w:r>
                                  <w:r w:rsidR="00D05BB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utilize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my personal capability and creativity where I can enhance my skills and improve my knowledge. Also willing to face new challenge in fulfilling the company vision and expanding my career.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B506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-26.75pt;margin-top:3.1pt;width:340pt;height:27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" fillcolor="white [3201]" strokecolor="white [3212]" strokeweight=".5pt">
                      <v:textbox>
                        <w:txbxContent>
                          <w:p w14:paraId="1CD68E77" w14:textId="77777777" w:rsidR="00D05BB0" w:rsidRDefault="009F3C8D" w:rsidP="009F3C8D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7146">
                              <w:rPr>
                                <w:rFonts w:ascii="Times New Roman" w:hAnsi="Times New Roman" w:cs="Times New Roman"/>
                              </w:rPr>
                              <w:t xml:space="preserve">thanuja </w:t>
                            </w:r>
                          </w:p>
                          <w:p w14:paraId="47C3CD5E" w14:textId="47C64875" w:rsidR="009F3C8D" w:rsidRDefault="009F3C8D" w:rsidP="009F3C8D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7146">
                              <w:rPr>
                                <w:rFonts w:ascii="Times New Roman" w:hAnsi="Times New Roman" w:cs="Times New Roman"/>
                              </w:rPr>
                              <w:t>kondeti</w:t>
                            </w:r>
                          </w:p>
                          <w:p w14:paraId="31FD1D44" w14:textId="77777777" w:rsidR="009F3C8D" w:rsidRPr="009F3C8D" w:rsidRDefault="009F3C8D" w:rsidP="009F3C8D"/>
                          <w:p w14:paraId="35CFEE0A" w14:textId="131978FC" w:rsidR="009F3C8D" w:rsidRDefault="009F3C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F3C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CARRER OBJECTIVE</w:t>
                            </w:r>
                          </w:p>
                          <w:p w14:paraId="030A4C40" w14:textId="77777777" w:rsidR="007C465C" w:rsidRDefault="007C465C" w:rsidP="00D05BB0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EAD40C3" w14:textId="2094AF00" w:rsidR="009F3C8D" w:rsidRPr="009F3C8D" w:rsidRDefault="009F3C8D" w:rsidP="00D05BB0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Dedicated and self-motivated individual seeking for a position in a reputable organization to </w:t>
                            </w:r>
                            <w:r w:rsidR="00D05BB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utilize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my personal capability and creativity where I can enhance my skills and improve my knowledge. Also willing to face new challenge in fulfilling the company vision and expanding my career.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0FE83F" w14:textId="76485A1D" w:rsidR="00BE7146" w:rsidRDefault="00BE7146" w:rsidP="00BE7146"/>
          <w:p w14:paraId="098220A5" w14:textId="478852CE" w:rsidR="00BE7146" w:rsidRPr="00BE7146" w:rsidRDefault="00BE7146" w:rsidP="00BE714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B2ABD" w14:paraId="081811E8" w14:textId="77777777" w:rsidTr="001B2ABD">
        <w:tc>
          <w:tcPr>
            <w:tcW w:w="3600" w:type="dxa"/>
          </w:tcPr>
          <w:p w14:paraId="643AEA19" w14:textId="210E427C" w:rsidR="00D05BB0" w:rsidRPr="00BF485F" w:rsidRDefault="00D05BB0" w:rsidP="00BF485F">
            <w:pPr>
              <w:pStyle w:val="Heading3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4F4F4"/>
              <w:tblLayout w:type="fixed"/>
              <w:tblLook w:val="04A0" w:firstRow="1" w:lastRow="0" w:firstColumn="1" w:lastColumn="0" w:noHBand="0" w:noVBand="1"/>
            </w:tblPr>
            <w:tblGrid>
              <w:gridCol w:w="533"/>
              <w:gridCol w:w="3034"/>
            </w:tblGrid>
            <w:tr w:rsidR="00F67100" w:rsidRPr="00BF485F" w14:paraId="05A470B0" w14:textId="77777777" w:rsidTr="00F67100">
              <w:trPr>
                <w:trHeight w:val="485"/>
              </w:trPr>
              <w:tc>
                <w:tcPr>
                  <w:tcW w:w="533" w:type="dxa"/>
                  <w:shd w:val="clear" w:color="auto" w:fill="F4F4F4"/>
                  <w:vAlign w:val="center"/>
                  <w:hideMark/>
                </w:tcPr>
                <w:p w14:paraId="10BC6253" w14:textId="2B79488C" w:rsidR="00F67100" w:rsidRPr="00BF485F" w:rsidRDefault="00F67100" w:rsidP="00F67100">
                  <w:pPr>
                    <w:ind w:left="17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F485F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63360" behindDoc="0" locked="0" layoutInCell="1" allowOverlap="1" wp14:anchorId="0984C99E" wp14:editId="4409150C">
                        <wp:simplePos x="0" y="0"/>
                        <wp:positionH relativeFrom="column">
                          <wp:posOffset>97155</wp:posOffset>
                        </wp:positionH>
                        <wp:positionV relativeFrom="paragraph">
                          <wp:posOffset>4445</wp:posOffset>
                        </wp:positionV>
                        <wp:extent cx="152400" cy="152400"/>
                        <wp:effectExtent l="0" t="0" r="0" b="0"/>
                        <wp:wrapNone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34" w:type="dxa"/>
                  <w:shd w:val="clear" w:color="auto" w:fill="F4F4F4"/>
                  <w:vAlign w:val="center"/>
                  <w:hideMark/>
                </w:tcPr>
                <w:p w14:paraId="2614C3B3" w14:textId="727DF2CF" w:rsidR="00F67100" w:rsidRPr="00BF485F" w:rsidRDefault="00F67100" w:rsidP="00BF485F">
                  <w:pPr>
                    <w:spacing w:line="276" w:lineRule="auto"/>
                    <w:ind w:left="17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BF485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+91-9392274955</w:t>
                  </w:r>
                </w:p>
              </w:tc>
            </w:tr>
            <w:tr w:rsidR="00F67100" w:rsidRPr="00BF485F" w14:paraId="45130B07" w14:textId="77777777" w:rsidTr="00F67100">
              <w:trPr>
                <w:trHeight w:val="485"/>
              </w:trPr>
              <w:tc>
                <w:tcPr>
                  <w:tcW w:w="533" w:type="dxa"/>
                  <w:shd w:val="clear" w:color="auto" w:fill="F4F4F4"/>
                  <w:vAlign w:val="center"/>
                  <w:hideMark/>
                </w:tcPr>
                <w:p w14:paraId="1083CE6E" w14:textId="3E4DF0BA" w:rsidR="00F67100" w:rsidRPr="00BF485F" w:rsidRDefault="00F67100" w:rsidP="00F67100">
                  <w:pPr>
                    <w:ind w:left="17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F485F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64384" behindDoc="0" locked="0" layoutInCell="1" allowOverlap="1" wp14:anchorId="46376F3D" wp14:editId="0F800BB6">
                        <wp:simplePos x="0" y="0"/>
                        <wp:positionH relativeFrom="column">
                          <wp:posOffset>81915</wp:posOffset>
                        </wp:positionH>
                        <wp:positionV relativeFrom="paragraph">
                          <wp:posOffset>-3175</wp:posOffset>
                        </wp:positionV>
                        <wp:extent cx="165100" cy="165100"/>
                        <wp:effectExtent l="0" t="0" r="6350" b="6350"/>
                        <wp:wrapNone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100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34" w:type="dxa"/>
                  <w:shd w:val="clear" w:color="auto" w:fill="F4F4F4"/>
                  <w:vAlign w:val="center"/>
                  <w:hideMark/>
                </w:tcPr>
                <w:p w14:paraId="2B93182C" w14:textId="2DB7AFB8" w:rsidR="00F67100" w:rsidRPr="00BF485F" w:rsidRDefault="00F67100" w:rsidP="00BF485F">
                  <w:pPr>
                    <w:spacing w:line="276" w:lineRule="auto"/>
                    <w:ind w:left="17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BF485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Rayachoty, Kadapa </w:t>
                  </w:r>
                </w:p>
              </w:tc>
            </w:tr>
            <w:tr w:rsidR="00F67100" w:rsidRPr="00BF485F" w14:paraId="399E2163" w14:textId="77777777" w:rsidTr="00F67100">
              <w:trPr>
                <w:trHeight w:val="485"/>
              </w:trPr>
              <w:tc>
                <w:tcPr>
                  <w:tcW w:w="533" w:type="dxa"/>
                  <w:shd w:val="clear" w:color="auto" w:fill="F4F4F4"/>
                  <w:vAlign w:val="center"/>
                  <w:hideMark/>
                </w:tcPr>
                <w:p w14:paraId="069AEA7B" w14:textId="3F5B5412" w:rsidR="00F67100" w:rsidRPr="00BF485F" w:rsidRDefault="00F67100" w:rsidP="00F67100">
                  <w:pPr>
                    <w:ind w:left="17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F485F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65408" behindDoc="0" locked="0" layoutInCell="1" allowOverlap="1" wp14:anchorId="57B363E1" wp14:editId="60A5452A">
                        <wp:simplePos x="0" y="0"/>
                        <wp:positionH relativeFrom="column">
                          <wp:posOffset>89535</wp:posOffset>
                        </wp:positionH>
                        <wp:positionV relativeFrom="paragraph">
                          <wp:posOffset>20955</wp:posOffset>
                        </wp:positionV>
                        <wp:extent cx="152400" cy="152400"/>
                        <wp:effectExtent l="0" t="0" r="0" b="0"/>
                        <wp:wrapNone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34" w:type="dxa"/>
                  <w:shd w:val="clear" w:color="auto" w:fill="F4F4F4"/>
                  <w:vAlign w:val="center"/>
                  <w:hideMark/>
                </w:tcPr>
                <w:p w14:paraId="35D7EF55" w14:textId="3F06B3EF" w:rsidR="00F67100" w:rsidRPr="00BF485F" w:rsidRDefault="00F67100" w:rsidP="00BF485F">
                  <w:pPr>
                    <w:spacing w:line="276" w:lineRule="auto"/>
                    <w:ind w:left="17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BF485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thanujakondeti03</w:t>
                  </w:r>
                </w:p>
                <w:p w14:paraId="0022297C" w14:textId="795BC5C0" w:rsidR="00BF485F" w:rsidRPr="00BF485F" w:rsidRDefault="00F67100" w:rsidP="00BF485F">
                  <w:pPr>
                    <w:spacing w:line="276" w:lineRule="auto"/>
                    <w:ind w:left="17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BF485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@gmail.com</w:t>
                  </w:r>
                </w:p>
              </w:tc>
            </w:tr>
            <w:tr w:rsidR="00F67100" w14:paraId="4323F58B" w14:textId="77777777" w:rsidTr="00F67100">
              <w:trPr>
                <w:trHeight w:val="485"/>
              </w:trPr>
              <w:tc>
                <w:tcPr>
                  <w:tcW w:w="533" w:type="dxa"/>
                  <w:shd w:val="clear" w:color="auto" w:fill="F4F4F4"/>
                  <w:vAlign w:val="center"/>
                  <w:hideMark/>
                </w:tcPr>
                <w:p w14:paraId="0273944F" w14:textId="13D986D9" w:rsidR="00F67100" w:rsidRDefault="00162E1B" w:rsidP="00F67100">
                  <w:pPr>
                    <w:ind w:left="170"/>
                  </w:pPr>
                  <w:r>
                    <w:rPr>
                      <w:noProof/>
                    </w:rPr>
                    <w:drawing>
                      <wp:inline distT="0" distB="0" distL="0" distR="0" wp14:anchorId="233404B8" wp14:editId="705B8C4B">
                        <wp:extent cx="144780" cy="144780"/>
                        <wp:effectExtent l="0" t="0" r="7620" b="7620"/>
                        <wp:docPr id="1" name="Picture 1" descr="See the source 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ee the source 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34" w:type="dxa"/>
                  <w:shd w:val="clear" w:color="auto" w:fill="F4F4F4"/>
                  <w:vAlign w:val="center"/>
                  <w:hideMark/>
                </w:tcPr>
                <w:p w14:paraId="60A98E2C" w14:textId="3DF2FD96" w:rsidR="00BF485F" w:rsidRDefault="00BF485F" w:rsidP="00BF485F">
                  <w:pPr>
                    <w:spacing w:line="276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ma" w:hAnsi="Arima" w:cs="Arima"/>
                      <w:color w:val="585858"/>
                    </w:rPr>
                    <w:t xml:space="preserve">  </w:t>
                  </w:r>
                  <w:hyperlink r:id="rId12" w:history="1">
                    <w:r w:rsidRPr="00BF485F">
                      <w:rPr>
                        <w:rFonts w:ascii="Segoe UI" w:hAnsi="Segoe UI" w:cs="Segoe UI"/>
                        <w:color w:val="000000" w:themeColor="text1"/>
                        <w:sz w:val="24"/>
                        <w:szCs w:val="24"/>
                        <w:u w:val="single"/>
                        <w:shd w:val="clear" w:color="auto" w:fill="FFFFFF"/>
                      </w:rPr>
                      <w:t>linkedin.com/in/thanuja-kondeti-480360242</w:t>
                    </w:r>
                  </w:hyperlink>
                </w:p>
                <w:p w14:paraId="270D452F" w14:textId="5CC1AFBD" w:rsidR="00F67100" w:rsidRDefault="00F67100" w:rsidP="00BF485F">
                  <w:pPr>
                    <w:spacing w:line="276" w:lineRule="auto"/>
                    <w:rPr>
                      <w:rFonts w:ascii="Arima" w:hAnsi="Arima" w:cs="Arima"/>
                      <w:color w:val="585858"/>
                    </w:rPr>
                  </w:pPr>
                </w:p>
              </w:tc>
            </w:tr>
          </w:tbl>
          <w:p w14:paraId="65E50A04" w14:textId="7A10FE9A" w:rsidR="004D3011" w:rsidRPr="00BF485F" w:rsidRDefault="001921E3" w:rsidP="001921E3">
            <w:pPr>
              <w:pStyle w:val="Heading1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BF485F">
              <w:rPr>
                <w:rFonts w:ascii="Times New Roman" w:hAnsi="Times New Roman" w:cs="Times New Roman"/>
                <w:b/>
                <w:bCs/>
                <w:color w:val="0070C0"/>
              </w:rPr>
              <w:t>PERSONAL DETAILS</w:t>
            </w:r>
          </w:p>
          <w:p w14:paraId="79045187" w14:textId="35B8A45A" w:rsidR="00CB0BFC" w:rsidRPr="00A3339C" w:rsidRDefault="00CB0BFC" w:rsidP="00A3339C">
            <w:pPr>
              <w:spacing w:line="276" w:lineRule="auto"/>
              <w:rPr>
                <w:sz w:val="22"/>
              </w:rPr>
            </w:pPr>
          </w:p>
          <w:p w14:paraId="0785D15D" w14:textId="6F2A4BE8" w:rsidR="00CB0BFC" w:rsidRPr="00A3339C" w:rsidRDefault="00D9702F" w:rsidP="00A3339C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A3339C">
              <w:rPr>
                <w:rFonts w:ascii="Times New Roman" w:hAnsi="Times New Roman" w:cs="Times New Roman"/>
                <w:b/>
                <w:bCs/>
                <w:sz w:val="22"/>
              </w:rPr>
              <w:t xml:space="preserve">Date of </w:t>
            </w:r>
            <w:proofErr w:type="gramStart"/>
            <w:r w:rsidRPr="00A3339C">
              <w:rPr>
                <w:rFonts w:ascii="Times New Roman" w:hAnsi="Times New Roman" w:cs="Times New Roman"/>
                <w:b/>
                <w:bCs/>
                <w:sz w:val="22"/>
              </w:rPr>
              <w:t>Birth</w:t>
            </w:r>
            <w:r w:rsidR="00162E1B" w:rsidRPr="00A3339C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A3339C">
              <w:rPr>
                <w:rFonts w:ascii="Times New Roman" w:hAnsi="Times New Roman" w:cs="Times New Roman"/>
                <w:b/>
                <w:bCs/>
                <w:sz w:val="22"/>
              </w:rPr>
              <w:t>:</w:t>
            </w:r>
            <w:proofErr w:type="gramEnd"/>
            <w:r w:rsidRPr="00A3339C">
              <w:rPr>
                <w:rFonts w:ascii="Times New Roman" w:hAnsi="Times New Roman" w:cs="Times New Roman"/>
                <w:sz w:val="22"/>
              </w:rPr>
              <w:t xml:space="preserve"> 05 Aug 2003</w:t>
            </w:r>
          </w:p>
          <w:p w14:paraId="26662AEE" w14:textId="05983173" w:rsidR="00D9702F" w:rsidRPr="00A3339C" w:rsidRDefault="00D9702F" w:rsidP="00A3339C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A3339C">
              <w:rPr>
                <w:rFonts w:ascii="Times New Roman" w:hAnsi="Times New Roman" w:cs="Times New Roman"/>
                <w:b/>
                <w:bCs/>
                <w:sz w:val="22"/>
              </w:rPr>
              <w:t xml:space="preserve">Gender      </w:t>
            </w:r>
            <w:r w:rsidR="00162E1B" w:rsidRPr="00A3339C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A3339C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proofErr w:type="gramStart"/>
            <w:r w:rsidRPr="00A3339C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="00162E1B" w:rsidRPr="00A3339C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A3339C">
              <w:rPr>
                <w:rFonts w:ascii="Times New Roman" w:hAnsi="Times New Roman" w:cs="Times New Roman"/>
                <w:b/>
                <w:bCs/>
                <w:sz w:val="22"/>
              </w:rPr>
              <w:t>:</w:t>
            </w:r>
            <w:proofErr w:type="gramEnd"/>
            <w:r w:rsidRPr="00A3339C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A3339C">
              <w:rPr>
                <w:rFonts w:ascii="Times New Roman" w:hAnsi="Times New Roman" w:cs="Times New Roman"/>
                <w:sz w:val="22"/>
              </w:rPr>
              <w:t>Female</w:t>
            </w:r>
          </w:p>
          <w:p w14:paraId="3307CA1A" w14:textId="3FDC142D" w:rsidR="00D9702F" w:rsidRPr="00A3339C" w:rsidRDefault="00D9702F" w:rsidP="00A3339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3339C">
              <w:rPr>
                <w:rFonts w:ascii="Times New Roman" w:hAnsi="Times New Roman" w:cs="Times New Roman"/>
                <w:b/>
                <w:bCs/>
                <w:sz w:val="22"/>
              </w:rPr>
              <w:t xml:space="preserve">Religion       </w:t>
            </w:r>
            <w:proofErr w:type="gramStart"/>
            <w:r w:rsidRPr="00A3339C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="00162E1B" w:rsidRPr="00A3339C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A3339C">
              <w:rPr>
                <w:rFonts w:ascii="Times New Roman" w:hAnsi="Times New Roman" w:cs="Times New Roman"/>
                <w:b/>
                <w:bCs/>
                <w:sz w:val="22"/>
              </w:rPr>
              <w:t>:</w:t>
            </w:r>
            <w:proofErr w:type="gramEnd"/>
            <w:r w:rsidRPr="00A3339C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A3339C">
              <w:rPr>
                <w:rFonts w:ascii="Times New Roman" w:hAnsi="Times New Roman" w:cs="Times New Roman"/>
                <w:sz w:val="22"/>
              </w:rPr>
              <w:t>Hindu</w:t>
            </w:r>
          </w:p>
          <w:p w14:paraId="42661E03" w14:textId="65D31DC7" w:rsidR="00D9702F" w:rsidRPr="00A3339C" w:rsidRDefault="00D9702F" w:rsidP="00A3339C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A3339C">
              <w:rPr>
                <w:rFonts w:ascii="Times New Roman" w:hAnsi="Times New Roman" w:cs="Times New Roman"/>
                <w:b/>
                <w:bCs/>
                <w:sz w:val="22"/>
              </w:rPr>
              <w:t>Hobbies</w:t>
            </w:r>
            <w:r w:rsidRPr="00A3339C">
              <w:rPr>
                <w:rFonts w:ascii="Times New Roman" w:hAnsi="Times New Roman" w:cs="Times New Roman"/>
                <w:sz w:val="22"/>
              </w:rPr>
              <w:t xml:space="preserve">      </w:t>
            </w:r>
            <w:r w:rsidR="00565085" w:rsidRPr="00A3339C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gramStart"/>
            <w:r w:rsidR="00162E1B" w:rsidRPr="00A3339C">
              <w:rPr>
                <w:rFonts w:ascii="Times New Roman" w:hAnsi="Times New Roman" w:cs="Times New Roman"/>
                <w:sz w:val="22"/>
              </w:rPr>
              <w:t xml:space="preserve">  </w:t>
            </w:r>
            <w:r w:rsidR="00565085" w:rsidRPr="00A3339C">
              <w:rPr>
                <w:rFonts w:ascii="Times New Roman" w:hAnsi="Times New Roman" w:cs="Times New Roman"/>
                <w:b/>
                <w:bCs/>
                <w:sz w:val="22"/>
              </w:rPr>
              <w:t>:</w:t>
            </w:r>
            <w:proofErr w:type="gramEnd"/>
            <w:r w:rsidRPr="00A3339C">
              <w:rPr>
                <w:rFonts w:ascii="Times New Roman" w:hAnsi="Times New Roman" w:cs="Times New Roman"/>
                <w:sz w:val="22"/>
              </w:rPr>
              <w:t xml:space="preserve"> Listening   Music ,   </w:t>
            </w:r>
          </w:p>
          <w:p w14:paraId="5736DF2E" w14:textId="53191E96" w:rsidR="00D9702F" w:rsidRPr="00A3339C" w:rsidRDefault="00D9702F" w:rsidP="00A3339C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A3339C">
              <w:rPr>
                <w:rFonts w:ascii="Times New Roman" w:hAnsi="Times New Roman" w:cs="Times New Roman"/>
                <w:sz w:val="22"/>
              </w:rPr>
              <w:t xml:space="preserve">                         Watching Movies</w:t>
            </w:r>
          </w:p>
          <w:p w14:paraId="02F682C0" w14:textId="492DD2A5" w:rsidR="001921E3" w:rsidRPr="00A3339C" w:rsidRDefault="00565085" w:rsidP="00A3339C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A3339C">
              <w:rPr>
                <w:rFonts w:ascii="Times New Roman" w:hAnsi="Times New Roman" w:cs="Times New Roman"/>
                <w:b/>
                <w:bCs/>
                <w:sz w:val="22"/>
              </w:rPr>
              <w:t>Languages</w:t>
            </w:r>
            <w:r w:rsidR="00162E1B" w:rsidRPr="00A3339C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proofErr w:type="gramStart"/>
            <w:r w:rsidR="00162E1B" w:rsidRPr="00A3339C">
              <w:rPr>
                <w:rFonts w:ascii="Times New Roman" w:hAnsi="Times New Roman" w:cs="Times New Roman"/>
                <w:b/>
                <w:bCs/>
                <w:sz w:val="22"/>
              </w:rPr>
              <w:t xml:space="preserve">  </w:t>
            </w:r>
            <w:r w:rsidRPr="00A3339C">
              <w:rPr>
                <w:rFonts w:ascii="Times New Roman" w:hAnsi="Times New Roman" w:cs="Times New Roman"/>
                <w:b/>
                <w:bCs/>
                <w:sz w:val="22"/>
              </w:rPr>
              <w:t>:</w:t>
            </w:r>
            <w:proofErr w:type="gramEnd"/>
            <w:r w:rsidR="00D9702F" w:rsidRPr="00A3339C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="00D9702F" w:rsidRPr="00A3339C">
              <w:rPr>
                <w:rFonts w:ascii="Times New Roman" w:hAnsi="Times New Roman" w:cs="Times New Roman"/>
                <w:sz w:val="22"/>
              </w:rPr>
              <w:t>Telugu , English</w:t>
            </w:r>
          </w:p>
          <w:p w14:paraId="6C2EEB1A" w14:textId="5EFE24E1" w:rsidR="00BF485F" w:rsidRDefault="00BF485F" w:rsidP="001921E3">
            <w:pPr>
              <w:rPr>
                <w:sz w:val="24"/>
                <w:szCs w:val="24"/>
              </w:rPr>
            </w:pPr>
          </w:p>
          <w:p w14:paraId="56D9B3D0" w14:textId="186EAFF4" w:rsidR="00BF485F" w:rsidRDefault="00BF485F" w:rsidP="001921E3">
            <w:pPr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BF485F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PERSONAL SKILLS</w:t>
            </w:r>
          </w:p>
          <w:p w14:paraId="6960F0BD" w14:textId="47007F57" w:rsidR="00BF485F" w:rsidRDefault="00BF485F" w:rsidP="001921E3">
            <w:pPr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</w:p>
          <w:p w14:paraId="79221008" w14:textId="315E6C2F" w:rsidR="00BF485F" w:rsidRPr="007C465C" w:rsidRDefault="00BF485F" w:rsidP="007C465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465C">
              <w:rPr>
                <w:rFonts w:ascii="Times New Roman" w:hAnsi="Times New Roman" w:cs="Times New Roman"/>
                <w:sz w:val="28"/>
                <w:szCs w:val="28"/>
              </w:rPr>
              <w:t xml:space="preserve">Communication </w:t>
            </w:r>
          </w:p>
          <w:p w14:paraId="0E691B4C" w14:textId="7B09EEF0" w:rsidR="00BF485F" w:rsidRPr="007C465C" w:rsidRDefault="00BF485F" w:rsidP="007C465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465C">
              <w:rPr>
                <w:rFonts w:ascii="Times New Roman" w:hAnsi="Times New Roman" w:cs="Times New Roman"/>
                <w:sz w:val="28"/>
                <w:szCs w:val="28"/>
              </w:rPr>
              <w:t>Team Work</w:t>
            </w:r>
          </w:p>
          <w:p w14:paraId="47205FC1" w14:textId="27D25861" w:rsidR="00BF485F" w:rsidRPr="007C465C" w:rsidRDefault="00BF485F" w:rsidP="007C465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465C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</w:p>
          <w:p w14:paraId="4B953EAE" w14:textId="164C2C06" w:rsidR="00BF485F" w:rsidRPr="007C465C" w:rsidRDefault="007C465C" w:rsidP="007C465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465C">
              <w:rPr>
                <w:rFonts w:ascii="Times New Roman" w:hAnsi="Times New Roman" w:cs="Times New Roman"/>
                <w:sz w:val="28"/>
                <w:szCs w:val="28"/>
              </w:rPr>
              <w:t>Positive thinking</w:t>
            </w:r>
          </w:p>
          <w:p w14:paraId="7262F591" w14:textId="77777777" w:rsidR="001921E3" w:rsidRPr="00D9702F" w:rsidRDefault="001921E3" w:rsidP="001921E3">
            <w:pPr>
              <w:rPr>
                <w:sz w:val="24"/>
                <w:szCs w:val="24"/>
                <w:lang w:val="en-IN"/>
              </w:rPr>
            </w:pPr>
          </w:p>
          <w:p w14:paraId="1EBE24E1" w14:textId="1C442DF6" w:rsidR="004D3011" w:rsidRPr="001921E3" w:rsidRDefault="004D3011" w:rsidP="004D3011">
            <w:pPr>
              <w:rPr>
                <w:b/>
                <w:bCs/>
              </w:rPr>
            </w:pPr>
          </w:p>
          <w:p w14:paraId="7F999504" w14:textId="05B7550F" w:rsidR="004D3011" w:rsidRDefault="004D3011" w:rsidP="004D3011"/>
          <w:p w14:paraId="41F6AD05" w14:textId="7EA3E8CA" w:rsidR="004D3011" w:rsidRPr="004D3011" w:rsidRDefault="004D3011" w:rsidP="004D3011"/>
        </w:tc>
        <w:tc>
          <w:tcPr>
            <w:tcW w:w="720" w:type="dxa"/>
          </w:tcPr>
          <w:p w14:paraId="2F58685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26BF27F" w14:textId="77777777" w:rsidR="007C465C" w:rsidRPr="007C465C" w:rsidRDefault="007C465C" w:rsidP="007C465C"/>
          <w:p w14:paraId="54FC8216" w14:textId="5D08C19A" w:rsidR="007C465C" w:rsidRDefault="007C465C" w:rsidP="00815F1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451ECF" w14:textId="77777777" w:rsidR="007C465C" w:rsidRDefault="007C465C" w:rsidP="00815F1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6A877" w14:textId="48178208" w:rsidR="007C465C" w:rsidRPr="007C465C" w:rsidRDefault="007C465C" w:rsidP="00815F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E43762" wp14:editId="6AA394E9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240030</wp:posOffset>
                      </wp:positionV>
                      <wp:extent cx="4064000" cy="25400"/>
                      <wp:effectExtent l="0" t="0" r="31750" b="317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64000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240A4" id="Straight Connector 2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5pt,18.9pt" to="315.2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" strokecolor="#94b6d2 [3204]" strokeweight=".5pt">
                      <v:stroke joinstyle="miter"/>
                    </v:line>
                  </w:pict>
                </mc:Fallback>
              </mc:AlternateContent>
            </w:r>
            <w:r w:rsidRPr="007C4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EDUCATION</w:t>
            </w:r>
          </w:p>
          <w:p w14:paraId="24AEC955" w14:textId="76175FAE" w:rsidR="00BE7146" w:rsidRDefault="00815F14" w:rsidP="00815F1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146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  <w:r w:rsidR="00715143" w:rsidRPr="00BE71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D767B" w:rsidRPr="00BE71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146">
              <w:rPr>
                <w:rFonts w:ascii="Times New Roman" w:hAnsi="Times New Roman" w:cs="Times New Roman"/>
                <w:sz w:val="28"/>
                <w:szCs w:val="28"/>
              </w:rPr>
              <w:t>2024:</w:t>
            </w:r>
            <w:r w:rsidR="00715143" w:rsidRPr="00BE7146">
              <w:rPr>
                <w:rFonts w:ascii="Times New Roman" w:hAnsi="Times New Roman" w:cs="Times New Roman"/>
                <w:sz w:val="28"/>
                <w:szCs w:val="28"/>
              </w:rPr>
              <w:t xml:space="preserve">  BTech in Electronics and Communication </w:t>
            </w:r>
          </w:p>
          <w:p w14:paraId="36BBA34B" w14:textId="10323780" w:rsidR="00036450" w:rsidRPr="00BE7146" w:rsidRDefault="00BE7146" w:rsidP="00815F1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="00715143" w:rsidRPr="00BE7146">
              <w:rPr>
                <w:rFonts w:ascii="Times New Roman" w:hAnsi="Times New Roman" w:cs="Times New Roman"/>
                <w:sz w:val="28"/>
                <w:szCs w:val="28"/>
              </w:rPr>
              <w:t>Engineering</w:t>
            </w:r>
          </w:p>
          <w:p w14:paraId="6AF70D40" w14:textId="74F40EAB" w:rsidR="003D767B" w:rsidRPr="00BE7146" w:rsidRDefault="003D767B" w:rsidP="00815F1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146">
              <w:rPr>
                <w:rFonts w:ascii="Times New Roman" w:hAnsi="Times New Roman" w:cs="Times New Roman"/>
                <w:sz w:val="28"/>
                <w:szCs w:val="28"/>
              </w:rPr>
              <w:t xml:space="preserve">JNTU </w:t>
            </w:r>
            <w:r w:rsidR="00815F14" w:rsidRPr="00BE7146"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  <w:r w:rsidRPr="00BE7146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r w:rsidR="00815F14" w:rsidRPr="00BE7146">
              <w:rPr>
                <w:rFonts w:ascii="Times New Roman" w:hAnsi="Times New Roman" w:cs="Times New Roman"/>
                <w:sz w:val="28"/>
                <w:szCs w:val="28"/>
              </w:rPr>
              <w:t>Engineering,</w:t>
            </w:r>
            <w:r w:rsidRPr="00BE7146">
              <w:rPr>
                <w:rFonts w:ascii="Times New Roman" w:hAnsi="Times New Roman" w:cs="Times New Roman"/>
                <w:sz w:val="28"/>
                <w:szCs w:val="28"/>
              </w:rPr>
              <w:t xml:space="preserve"> Pulivendula</w:t>
            </w:r>
          </w:p>
          <w:p w14:paraId="3435F10F" w14:textId="0D59CD37" w:rsidR="00715143" w:rsidRPr="00BE7146" w:rsidRDefault="003D767B" w:rsidP="00815F1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146">
              <w:rPr>
                <w:rFonts w:ascii="Times New Roman" w:hAnsi="Times New Roman" w:cs="Times New Roman"/>
                <w:sz w:val="28"/>
                <w:szCs w:val="28"/>
              </w:rPr>
              <w:t>CGPA</w:t>
            </w:r>
            <w:r w:rsidR="00815F14" w:rsidRPr="00BE714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E7146">
              <w:rPr>
                <w:rFonts w:ascii="Times New Roman" w:hAnsi="Times New Roman" w:cs="Times New Roman"/>
                <w:sz w:val="28"/>
                <w:szCs w:val="28"/>
              </w:rPr>
              <w:t xml:space="preserve"> 8.2</w:t>
            </w:r>
            <w:r w:rsidR="00815F14" w:rsidRPr="00BE71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14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15F14" w:rsidRPr="00BE7146">
              <w:rPr>
                <w:rFonts w:ascii="Times New Roman" w:hAnsi="Times New Roman" w:cs="Times New Roman"/>
                <w:sz w:val="28"/>
                <w:szCs w:val="28"/>
              </w:rPr>
              <w:t>up to</w:t>
            </w:r>
            <w:r w:rsidRPr="00BE7146">
              <w:rPr>
                <w:rFonts w:ascii="Times New Roman" w:hAnsi="Times New Roman" w:cs="Times New Roman"/>
                <w:sz w:val="28"/>
                <w:szCs w:val="28"/>
              </w:rPr>
              <w:t xml:space="preserve"> fourth semester)</w:t>
            </w:r>
          </w:p>
          <w:p w14:paraId="6E67E850" w14:textId="27554A18" w:rsidR="009D493A" w:rsidRPr="00BE7146" w:rsidRDefault="003D767B" w:rsidP="00815F1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146">
              <w:rPr>
                <w:rFonts w:ascii="Times New Roman" w:hAnsi="Times New Roman" w:cs="Times New Roman"/>
                <w:sz w:val="28"/>
                <w:szCs w:val="28"/>
              </w:rPr>
              <w:t>2018 –</w:t>
            </w:r>
            <w:r w:rsidR="00815F14" w:rsidRPr="00BE7146">
              <w:rPr>
                <w:rFonts w:ascii="Times New Roman" w:hAnsi="Times New Roman" w:cs="Times New Roman"/>
                <w:sz w:val="28"/>
                <w:szCs w:val="28"/>
              </w:rPr>
              <w:t>2020:</w:t>
            </w:r>
            <w:r w:rsidRPr="00BE714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9D493A" w:rsidRPr="00BE7146">
              <w:rPr>
                <w:rFonts w:ascii="Times New Roman" w:hAnsi="Times New Roman" w:cs="Times New Roman"/>
                <w:sz w:val="28"/>
                <w:szCs w:val="28"/>
              </w:rPr>
              <w:t>BOARD OF INTERMEDIATE</w:t>
            </w:r>
          </w:p>
          <w:p w14:paraId="2ACF2C79" w14:textId="676C2A74" w:rsidR="003D767B" w:rsidRPr="00BE7146" w:rsidRDefault="003D767B" w:rsidP="009D493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146">
              <w:rPr>
                <w:rFonts w:ascii="Times New Roman" w:hAnsi="Times New Roman" w:cs="Times New Roman"/>
                <w:sz w:val="28"/>
                <w:szCs w:val="28"/>
              </w:rPr>
              <w:t>Sri Chaitanya Junior College</w:t>
            </w:r>
          </w:p>
          <w:p w14:paraId="26722482" w14:textId="418C9D3B" w:rsidR="00565085" w:rsidRPr="00565085" w:rsidRDefault="00815F14" w:rsidP="0056508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146">
              <w:rPr>
                <w:rFonts w:ascii="Times New Roman" w:hAnsi="Times New Roman" w:cs="Times New Roman"/>
                <w:sz w:val="28"/>
                <w:szCs w:val="28"/>
              </w:rPr>
              <w:t>GPA   9.75</w:t>
            </w:r>
          </w:p>
          <w:p w14:paraId="5C2EDCCF" w14:textId="1A28B931" w:rsidR="00815F14" w:rsidRPr="00565085" w:rsidRDefault="00565085" w:rsidP="0056508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 w:rsidRPr="00565085">
              <w:rPr>
                <w:rFonts w:ascii="Times New Roman" w:hAnsi="Times New Roman" w:cs="Times New Roman"/>
                <w:sz w:val="28"/>
                <w:szCs w:val="28"/>
              </w:rPr>
              <w:t>- 2018</w:t>
            </w:r>
            <w:r w:rsidR="00815F14" w:rsidRPr="00565085">
              <w:rPr>
                <w:rFonts w:ascii="Times New Roman" w:hAnsi="Times New Roman" w:cs="Times New Roman"/>
                <w:sz w:val="28"/>
                <w:szCs w:val="28"/>
              </w:rPr>
              <w:t>:  SSC in Sri Chaitanya Techno School</w:t>
            </w:r>
          </w:p>
          <w:p w14:paraId="526EA4BA" w14:textId="1FD183E0" w:rsidR="00815F14" w:rsidRPr="00565085" w:rsidRDefault="00815F14" w:rsidP="0056508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5085">
              <w:rPr>
                <w:rFonts w:ascii="Times New Roman" w:hAnsi="Times New Roman" w:cs="Times New Roman"/>
                <w:sz w:val="28"/>
                <w:szCs w:val="28"/>
              </w:rPr>
              <w:t>GPA   9.8</w:t>
            </w:r>
          </w:p>
          <w:p w14:paraId="08BD87F7" w14:textId="1C0E3487" w:rsidR="00036450" w:rsidRPr="007C465C" w:rsidRDefault="00565085" w:rsidP="00B85070">
            <w:pPr>
              <w:pStyle w:val="Heading2"/>
              <w:rPr>
                <w:rFonts w:ascii="Times New Roman" w:hAnsi="Times New Roman" w:cs="Times New Roman"/>
                <w:sz w:val="36"/>
                <w:szCs w:val="36"/>
              </w:rPr>
            </w:pPr>
            <w:r w:rsidRPr="007C465C">
              <w:rPr>
                <w:rFonts w:ascii="Times New Roman" w:hAnsi="Times New Roman" w:cs="Times New Roman"/>
                <w:sz w:val="36"/>
                <w:szCs w:val="36"/>
              </w:rPr>
              <w:t>skills</w:t>
            </w:r>
          </w:p>
          <w:p w14:paraId="6801CDCC" w14:textId="732AB434" w:rsidR="00565085" w:rsidRPr="00565085" w:rsidRDefault="00565085" w:rsidP="0056508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508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  <w:p w14:paraId="485035C3" w14:textId="32824843" w:rsidR="00565085" w:rsidRDefault="00565085" w:rsidP="0056508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5085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  <w:p w14:paraId="4B1B0B5B" w14:textId="77268131" w:rsidR="00565085" w:rsidRPr="00565085" w:rsidRDefault="00565085" w:rsidP="0056508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</w:p>
          <w:p w14:paraId="4FDE4644" w14:textId="40DAE183" w:rsidR="00565085" w:rsidRPr="00565085" w:rsidRDefault="00565085" w:rsidP="0056508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5085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</w:p>
          <w:p w14:paraId="280A4804" w14:textId="43F28BA8" w:rsidR="00565085" w:rsidRPr="00565085" w:rsidRDefault="00565085" w:rsidP="0056508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5085">
              <w:rPr>
                <w:rFonts w:ascii="Times New Roman" w:hAnsi="Times New Roman" w:cs="Times New Roman"/>
                <w:sz w:val="28"/>
                <w:szCs w:val="28"/>
              </w:rPr>
              <w:t>MATLAB</w:t>
            </w:r>
          </w:p>
          <w:p w14:paraId="7017BC15" w14:textId="331BC9D3" w:rsidR="00565085" w:rsidRPr="007C465C" w:rsidRDefault="00565085" w:rsidP="0056508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C465C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0B5D07" wp14:editId="031C7737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255905</wp:posOffset>
                      </wp:positionV>
                      <wp:extent cx="4051300" cy="25400"/>
                      <wp:effectExtent l="0" t="0" r="25400" b="317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51300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D0BADA" id="Straight Connector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20.15pt" to="317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" strokecolor="#94b6d2 [3204]" strokeweight=".5pt">
                      <v:stroke joinstyle="miter"/>
                    </v:line>
                  </w:pict>
                </mc:Fallback>
              </mc:AlternateContent>
            </w:r>
            <w:r w:rsidRPr="007C4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CERTIFICATIONS</w:t>
            </w:r>
          </w:p>
          <w:p w14:paraId="4D4C83D0" w14:textId="77777777" w:rsidR="00565085" w:rsidRDefault="00565085" w:rsidP="00565085"/>
          <w:p w14:paraId="083F8683" w14:textId="08824091" w:rsidR="00565085" w:rsidRPr="00D05BB0" w:rsidRDefault="00565085" w:rsidP="0056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05BB0">
              <w:rPr>
                <w:rFonts w:ascii="Times New Roman" w:hAnsi="Times New Roman" w:cs="Times New Roman"/>
                <w:sz w:val="28"/>
                <w:szCs w:val="28"/>
              </w:rPr>
              <w:t>Certied HTML5 Application Development Fundamentals, Microsoft</w:t>
            </w:r>
          </w:p>
        </w:tc>
      </w:tr>
    </w:tbl>
    <w:p w14:paraId="1E739B3E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6FC81" w14:textId="77777777" w:rsidR="00CB0403" w:rsidRDefault="00CB0403" w:rsidP="000C45FF">
      <w:r>
        <w:separator/>
      </w:r>
    </w:p>
  </w:endnote>
  <w:endnote w:type="continuationSeparator" w:id="0">
    <w:p w14:paraId="06BEF019" w14:textId="77777777" w:rsidR="00CB0403" w:rsidRDefault="00CB040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ma">
    <w:altName w:val="Nirmala UI"/>
    <w:charset w:val="00"/>
    <w:family w:val="auto"/>
    <w:pitch w:val="variable"/>
    <w:sig w:usb0="E09080FF" w:usb1="4000207B" w:usb2="00000040" w:usb3="00000000" w:csb0="000001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FC76" w14:textId="77777777" w:rsidR="00CB0403" w:rsidRDefault="00CB0403" w:rsidP="000C45FF">
      <w:r>
        <w:separator/>
      </w:r>
    </w:p>
  </w:footnote>
  <w:footnote w:type="continuationSeparator" w:id="0">
    <w:p w14:paraId="5C77132B" w14:textId="77777777" w:rsidR="00CB0403" w:rsidRDefault="00CB040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BA5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312B9EB" wp14:editId="30736CF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12C"/>
    <w:multiLevelType w:val="hybridMultilevel"/>
    <w:tmpl w:val="9CE6B656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33641F0"/>
    <w:multiLevelType w:val="hybridMultilevel"/>
    <w:tmpl w:val="43CE9A3C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1375119F"/>
    <w:multiLevelType w:val="hybridMultilevel"/>
    <w:tmpl w:val="4FB4420C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3" w15:restartNumberingAfterBreak="0">
    <w:nsid w:val="1FDB5C11"/>
    <w:multiLevelType w:val="hybridMultilevel"/>
    <w:tmpl w:val="A2122E5E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6636580"/>
    <w:multiLevelType w:val="hybridMultilevel"/>
    <w:tmpl w:val="9C2CEA20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 w15:restartNumberingAfterBreak="0">
    <w:nsid w:val="2CB849BC"/>
    <w:multiLevelType w:val="hybridMultilevel"/>
    <w:tmpl w:val="F1642606"/>
    <w:lvl w:ilvl="0" w:tplc="40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6" w15:restartNumberingAfterBreak="0">
    <w:nsid w:val="2F5E5A9D"/>
    <w:multiLevelType w:val="hybridMultilevel"/>
    <w:tmpl w:val="8C82FD16"/>
    <w:lvl w:ilvl="0" w:tplc="953C9604">
      <w:start w:val="2020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E7D5B"/>
    <w:multiLevelType w:val="hybridMultilevel"/>
    <w:tmpl w:val="6FA46950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40CD2C92"/>
    <w:multiLevelType w:val="hybridMultilevel"/>
    <w:tmpl w:val="21DA2DF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42DD51E1"/>
    <w:multiLevelType w:val="hybridMultilevel"/>
    <w:tmpl w:val="DF3CC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F7087"/>
    <w:multiLevelType w:val="hybridMultilevel"/>
    <w:tmpl w:val="96B8C0B4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1" w15:restartNumberingAfterBreak="0">
    <w:nsid w:val="5B4D650C"/>
    <w:multiLevelType w:val="hybridMultilevel"/>
    <w:tmpl w:val="9FD2E46C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5DB361EA"/>
    <w:multiLevelType w:val="hybridMultilevel"/>
    <w:tmpl w:val="3064E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8766E"/>
    <w:multiLevelType w:val="hybridMultilevel"/>
    <w:tmpl w:val="4D8EB852"/>
    <w:lvl w:ilvl="0" w:tplc="180CF8AA">
      <w:start w:val="2018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E3EC7"/>
    <w:multiLevelType w:val="hybridMultilevel"/>
    <w:tmpl w:val="56CC4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366FF"/>
    <w:multiLevelType w:val="hybridMultilevel"/>
    <w:tmpl w:val="34E22DB6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6" w15:restartNumberingAfterBreak="0">
    <w:nsid w:val="67491B28"/>
    <w:multiLevelType w:val="hybridMultilevel"/>
    <w:tmpl w:val="68587CF0"/>
    <w:lvl w:ilvl="0" w:tplc="C8DE9966">
      <w:start w:val="2017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95416"/>
    <w:multiLevelType w:val="hybridMultilevel"/>
    <w:tmpl w:val="118C880C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8" w15:restartNumberingAfterBreak="0">
    <w:nsid w:val="74FD6A30"/>
    <w:multiLevelType w:val="hybridMultilevel"/>
    <w:tmpl w:val="0A7ED84C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79783D57"/>
    <w:multiLevelType w:val="hybridMultilevel"/>
    <w:tmpl w:val="DDDE2138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 w16cid:durableId="1515269733">
    <w:abstractNumId w:val="2"/>
  </w:num>
  <w:num w:numId="2" w16cid:durableId="1921326744">
    <w:abstractNumId w:val="14"/>
  </w:num>
  <w:num w:numId="3" w16cid:durableId="1072241070">
    <w:abstractNumId w:val="15"/>
  </w:num>
  <w:num w:numId="4" w16cid:durableId="1443647234">
    <w:abstractNumId w:val="8"/>
  </w:num>
  <w:num w:numId="5" w16cid:durableId="118500789">
    <w:abstractNumId w:val="4"/>
  </w:num>
  <w:num w:numId="6" w16cid:durableId="1656488622">
    <w:abstractNumId w:val="19"/>
  </w:num>
  <w:num w:numId="7" w16cid:durableId="1606690118">
    <w:abstractNumId w:val="3"/>
  </w:num>
  <w:num w:numId="8" w16cid:durableId="181864073">
    <w:abstractNumId w:val="10"/>
  </w:num>
  <w:num w:numId="9" w16cid:durableId="1464008758">
    <w:abstractNumId w:val="6"/>
  </w:num>
  <w:num w:numId="10" w16cid:durableId="346103099">
    <w:abstractNumId w:val="1"/>
  </w:num>
  <w:num w:numId="11" w16cid:durableId="1521816406">
    <w:abstractNumId w:val="0"/>
  </w:num>
  <w:num w:numId="12" w16cid:durableId="223034114">
    <w:abstractNumId w:val="18"/>
  </w:num>
  <w:num w:numId="13" w16cid:durableId="404644168">
    <w:abstractNumId w:val="11"/>
  </w:num>
  <w:num w:numId="14" w16cid:durableId="2032022491">
    <w:abstractNumId w:val="13"/>
  </w:num>
  <w:num w:numId="15" w16cid:durableId="390227005">
    <w:abstractNumId w:val="7"/>
  </w:num>
  <w:num w:numId="16" w16cid:durableId="1143347393">
    <w:abstractNumId w:val="16"/>
  </w:num>
  <w:num w:numId="17" w16cid:durableId="1440029049">
    <w:abstractNumId w:val="17"/>
  </w:num>
  <w:num w:numId="18" w16cid:durableId="1440447480">
    <w:abstractNumId w:val="5"/>
  </w:num>
  <w:num w:numId="19" w16cid:durableId="1562012690">
    <w:abstractNumId w:val="9"/>
  </w:num>
  <w:num w:numId="20" w16cid:durableId="11705616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C1"/>
    <w:rsid w:val="00036450"/>
    <w:rsid w:val="00087EDC"/>
    <w:rsid w:val="00094499"/>
    <w:rsid w:val="000C45FF"/>
    <w:rsid w:val="000E3FD1"/>
    <w:rsid w:val="00112054"/>
    <w:rsid w:val="001236AF"/>
    <w:rsid w:val="001317D8"/>
    <w:rsid w:val="001525E1"/>
    <w:rsid w:val="00162E1B"/>
    <w:rsid w:val="00180329"/>
    <w:rsid w:val="0019001F"/>
    <w:rsid w:val="001921E3"/>
    <w:rsid w:val="001A74A5"/>
    <w:rsid w:val="001B2ABD"/>
    <w:rsid w:val="001D5685"/>
    <w:rsid w:val="001E0391"/>
    <w:rsid w:val="001E1759"/>
    <w:rsid w:val="001F1ECC"/>
    <w:rsid w:val="002400EB"/>
    <w:rsid w:val="00256CF7"/>
    <w:rsid w:val="00260360"/>
    <w:rsid w:val="00281FD5"/>
    <w:rsid w:val="0030481B"/>
    <w:rsid w:val="003156FC"/>
    <w:rsid w:val="003254B5"/>
    <w:rsid w:val="0037121F"/>
    <w:rsid w:val="003910D8"/>
    <w:rsid w:val="003A6B7D"/>
    <w:rsid w:val="003B06CA"/>
    <w:rsid w:val="003D767B"/>
    <w:rsid w:val="004071FC"/>
    <w:rsid w:val="00441391"/>
    <w:rsid w:val="00445947"/>
    <w:rsid w:val="004813B3"/>
    <w:rsid w:val="00496591"/>
    <w:rsid w:val="004C63E4"/>
    <w:rsid w:val="004D3011"/>
    <w:rsid w:val="005262AC"/>
    <w:rsid w:val="00565085"/>
    <w:rsid w:val="005E39D5"/>
    <w:rsid w:val="00600670"/>
    <w:rsid w:val="0062123A"/>
    <w:rsid w:val="00646E75"/>
    <w:rsid w:val="00663CF4"/>
    <w:rsid w:val="006771D0"/>
    <w:rsid w:val="00715143"/>
    <w:rsid w:val="00715FCB"/>
    <w:rsid w:val="00743101"/>
    <w:rsid w:val="00764C9F"/>
    <w:rsid w:val="007775E1"/>
    <w:rsid w:val="007867A0"/>
    <w:rsid w:val="007927F5"/>
    <w:rsid w:val="007C465C"/>
    <w:rsid w:val="00802CA0"/>
    <w:rsid w:val="00815F14"/>
    <w:rsid w:val="008D7ECF"/>
    <w:rsid w:val="009260CD"/>
    <w:rsid w:val="00940A66"/>
    <w:rsid w:val="00952C25"/>
    <w:rsid w:val="009D353E"/>
    <w:rsid w:val="009D493A"/>
    <w:rsid w:val="009F3C8D"/>
    <w:rsid w:val="00A2118D"/>
    <w:rsid w:val="00A3339C"/>
    <w:rsid w:val="00AD0A50"/>
    <w:rsid w:val="00AD76E2"/>
    <w:rsid w:val="00B20152"/>
    <w:rsid w:val="00B359E4"/>
    <w:rsid w:val="00B57D98"/>
    <w:rsid w:val="00B70850"/>
    <w:rsid w:val="00B85070"/>
    <w:rsid w:val="00B963FB"/>
    <w:rsid w:val="00BE7146"/>
    <w:rsid w:val="00BF485F"/>
    <w:rsid w:val="00C066B6"/>
    <w:rsid w:val="00C37BA1"/>
    <w:rsid w:val="00C4674C"/>
    <w:rsid w:val="00C506CF"/>
    <w:rsid w:val="00C72BED"/>
    <w:rsid w:val="00C9578B"/>
    <w:rsid w:val="00CB0055"/>
    <w:rsid w:val="00CB0403"/>
    <w:rsid w:val="00CB0BFC"/>
    <w:rsid w:val="00D05BB0"/>
    <w:rsid w:val="00D2522B"/>
    <w:rsid w:val="00D422DE"/>
    <w:rsid w:val="00D5459D"/>
    <w:rsid w:val="00D826B8"/>
    <w:rsid w:val="00D852C1"/>
    <w:rsid w:val="00D9702F"/>
    <w:rsid w:val="00DA1F4D"/>
    <w:rsid w:val="00DD172A"/>
    <w:rsid w:val="00E25A26"/>
    <w:rsid w:val="00E4381A"/>
    <w:rsid w:val="00E55D74"/>
    <w:rsid w:val="00F60274"/>
    <w:rsid w:val="00F67100"/>
    <w:rsid w:val="00F77FB9"/>
    <w:rsid w:val="00FB068F"/>
    <w:rsid w:val="00FB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A64B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15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linkedin.com/in/thanuja-kondeti-48036024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old%20modern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2022-12-11T08:21:00Z</dcterms:created>
  <dcterms:modified xsi:type="dcterms:W3CDTF">2022-12-11T08:21:00Z</dcterms:modified>
</cp:coreProperties>
</file>